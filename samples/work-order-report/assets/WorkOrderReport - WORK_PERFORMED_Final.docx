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27"/>
        <w:gridCol w:w="4009"/>
      </w:tblGrid>
      <w:tr w:rsidR="009C5836" w:rsidRPr="001E3C2E" w14:paraId="64189828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2F981816" w14:textId="77777777" w:rsidR="009C5836" w:rsidRPr="001E3C2E" w:rsidRDefault="00AC02D4" w:rsidP="00761383">
            <w:r>
              <w:rPr>
                <w:noProof/>
              </w:rPr>
              <w:drawing>
                <wp:inline distT="0" distB="0" distL="0" distR="0" wp14:anchorId="589FA4AE" wp14:editId="7F7D980D">
                  <wp:extent cx="1255594" cy="627797"/>
                  <wp:effectExtent l="0" t="0" r="190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sm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06" cy="64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78E0D357" w14:textId="77777777" w:rsidR="009C5836" w:rsidRDefault="00AC02D4" w:rsidP="00AC02D4">
            <w:pPr>
              <w:pStyle w:val="Heading1"/>
            </w:pPr>
            <w:r>
              <w:t>WORK PERFORMED</w:t>
            </w:r>
          </w:p>
        </w:tc>
      </w:tr>
      <w:tr w:rsidR="009C5836" w:rsidRPr="001E3C2E" w14:paraId="22E128B7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id w:val="963386319"/>
              <w:placeholder>
                <w:docPart w:val="575ACFFCA8F641E0A844E15C0D9A114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1E921192" w14:textId="77777777" w:rsidR="009C5836" w:rsidRDefault="009245BA" w:rsidP="009245BA">
                <w:pPr>
                  <w:pStyle w:val="Name"/>
                </w:pPr>
                <w:r>
                  <w:t>RSM US LLP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4B8DC1D" w14:textId="77777777" w:rsidR="009C5836" w:rsidRDefault="00000000" w:rsidP="00AC02D4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3E001812A0164BBCBAEC4A6F1F34C057"/>
                </w:placeholder>
                <w:temporary/>
                <w:showingPlcHdr/>
                <w15:appearance w15:val="hidden"/>
              </w:sdtPr>
              <w:sdtContent>
                <w:r w:rsidR="007501D0">
                  <w:t>Date:</w:t>
                </w:r>
              </w:sdtContent>
            </w:sdt>
            <w:r w:rsidR="009C5836" w:rsidRPr="005A6D66">
              <w:t xml:space="preserve"> </w:t>
            </w:r>
            <w:r w:rsidR="00AC02D4">
              <w:fldChar w:fldCharType="begin"/>
            </w:r>
            <w:r w:rsidR="00AC02D4">
              <w:instrText xml:space="preserve"> DATE \@ "M/d/yyyy" </w:instrText>
            </w:r>
            <w:r w:rsidR="00AC02D4">
              <w:fldChar w:fldCharType="separate"/>
            </w:r>
            <w:r w:rsidR="00294380">
              <w:rPr>
                <w:noProof/>
              </w:rPr>
              <w:t>11/8/2022</w:t>
            </w:r>
            <w:r w:rsidR="00AC02D4">
              <w:fldChar w:fldCharType="end"/>
            </w:r>
          </w:p>
        </w:tc>
      </w:tr>
      <w:tr w:rsidR="003A1E70" w:rsidRPr="001E3C2E" w14:paraId="3C0AD3FF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32E3C8B3" w14:textId="77777777" w:rsidR="009245BA" w:rsidRDefault="009245BA" w:rsidP="009245BA">
            <w:pPr>
              <w:spacing w:line="240" w:lineRule="auto"/>
            </w:pPr>
            <w:r>
              <w:t xml:space="preserve">1555 Palm Beach Lakes Blvd, Ste 700 </w:t>
            </w:r>
            <w:r>
              <w:br/>
              <w:t>West Palm Beach, FL 33401</w:t>
            </w:r>
          </w:p>
          <w:p w14:paraId="67975B29" w14:textId="77777777" w:rsidR="003A1E70" w:rsidRDefault="009245BA" w:rsidP="009245BA">
            <w:r>
              <w:t>Phone: 561-682-1626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34910F75" w14:textId="77777777" w:rsidR="003A1E70" w:rsidRDefault="003A1E70" w:rsidP="0035481F">
            <w:pPr>
              <w:pStyle w:val="ExpirationDate"/>
            </w:pPr>
          </w:p>
        </w:tc>
      </w:tr>
    </w:tbl>
    <w:p w14:paraId="0673A4F9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nter To Contact Name, Company Name, Address, Phone number, and Customer ID number"/>
      </w:tblPr>
      <w:tblGrid>
        <w:gridCol w:w="449"/>
        <w:gridCol w:w="5491"/>
        <w:gridCol w:w="3996"/>
      </w:tblGrid>
      <w:tr w:rsidR="003A1E70" w:rsidRPr="001E3C2E" w14:paraId="2D686017" w14:textId="77777777" w:rsidTr="00D36630">
        <w:trPr>
          <w:trHeight w:val="1184"/>
        </w:trPr>
        <w:tc>
          <w:tcPr>
            <w:tcW w:w="450" w:type="dxa"/>
          </w:tcPr>
          <w:p w14:paraId="1D8C94F0" w14:textId="77777777" w:rsidR="003A1E70" w:rsidRPr="001E3C2E" w:rsidRDefault="00000000" w:rsidP="00703C78">
            <w:pPr>
              <w:pStyle w:val="Heading2"/>
            </w:pPr>
            <w:sdt>
              <w:sdtPr>
                <w:alias w:val="To:"/>
                <w:tag w:val="To:"/>
                <w:id w:val="-629860407"/>
                <w:placeholder>
                  <w:docPart w:val="126490529A204203878087947C202C8B"/>
                </w:placeholder>
                <w:temporary/>
                <w:showingPlcHdr/>
                <w15:appearance w15:val="hidden"/>
              </w:sdtPr>
              <w:sdtContent>
                <w:r w:rsidR="00BC5200">
                  <w:t>To</w:t>
                </w:r>
              </w:sdtContent>
            </w:sdt>
          </w:p>
        </w:tc>
        <w:tc>
          <w:tcPr>
            <w:tcW w:w="5569" w:type="dxa"/>
          </w:tcPr>
          <w:sdt>
            <w:sdtPr>
              <w:alias w:val="Fullname"/>
              <w:tag w:val="Fullname"/>
              <w:id w:val="-916012721"/>
              <w:placeholder>
                <w:docPart w:val="DefaultPlaceholder_-1854013440"/>
              </w:placeholder>
              <w:text/>
            </w:sdtPr>
            <w:sdtContent>
              <w:p w14:paraId="353A82AC" w14:textId="77777777" w:rsidR="00D36630" w:rsidRPr="001E3C2E" w:rsidRDefault="006E1EF5" w:rsidP="00D36630">
                <w:proofErr w:type="spellStart"/>
                <w:r>
                  <w:t>FullName</w:t>
                </w:r>
                <w:proofErr w:type="spellEnd"/>
              </w:p>
            </w:sdtContent>
          </w:sdt>
          <w:sdt>
            <w:sdtPr>
              <w:alias w:val="Account"/>
              <w:tag w:val="Account"/>
              <w:id w:val="-1084751006"/>
              <w:placeholder>
                <w:docPart w:val="DefaultPlaceholder_-1854013440"/>
              </w:placeholder>
              <w:text/>
            </w:sdtPr>
            <w:sdtContent>
              <w:p w14:paraId="20B3BEE7" w14:textId="77777777" w:rsidR="00D36630" w:rsidRPr="001E3C2E" w:rsidRDefault="006E1EF5" w:rsidP="00D36630">
                <w:r>
                  <w:t>Account</w:t>
                </w:r>
              </w:p>
            </w:sdtContent>
          </w:sdt>
          <w:sdt>
            <w:sdtPr>
              <w:alias w:val="Address"/>
              <w:tag w:val="Address"/>
              <w:id w:val="1973939125"/>
              <w:placeholder>
                <w:docPart w:val="DefaultPlaceholder_-1854013440"/>
              </w:placeholder>
              <w:text/>
            </w:sdtPr>
            <w:sdtContent>
              <w:p w14:paraId="2AAF6329" w14:textId="77777777" w:rsidR="00D36630" w:rsidRPr="001E3C2E" w:rsidRDefault="006E1EF5" w:rsidP="00D36630">
                <w:r>
                  <w:t>Address</w:t>
                </w:r>
              </w:p>
            </w:sdtContent>
          </w:sdt>
          <w:sdt>
            <w:sdtPr>
              <w:alias w:val="Phone"/>
              <w:tag w:val="Phone"/>
              <w:id w:val="-1770001347"/>
              <w:placeholder>
                <w:docPart w:val="DefaultPlaceholder_-1854013440"/>
              </w:placeholder>
              <w:text/>
            </w:sdtPr>
            <w:sdtContent>
              <w:p w14:paraId="257BDB10" w14:textId="77777777" w:rsidR="00D36630" w:rsidRDefault="006E1EF5" w:rsidP="00D36630">
                <w:r>
                  <w:t>Phone</w:t>
                </w:r>
              </w:p>
            </w:sdtContent>
          </w:sdt>
          <w:p w14:paraId="1B8FAD03" w14:textId="77777777" w:rsidR="003A1E70" w:rsidRPr="001E3C2E" w:rsidRDefault="003A1E70" w:rsidP="00D36630"/>
        </w:tc>
        <w:tc>
          <w:tcPr>
            <w:tcW w:w="4061" w:type="dxa"/>
          </w:tcPr>
          <w:p w14:paraId="71ED0868" w14:textId="77777777" w:rsidR="003A1E70" w:rsidRPr="001E3C2E" w:rsidRDefault="003A1E70" w:rsidP="00DF7693"/>
        </w:tc>
      </w:tr>
    </w:tbl>
    <w:p w14:paraId="183B11D3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nter Salesperson name, Job title, Payment Terms, and Due Date in this table"/>
      </w:tblPr>
      <w:tblGrid>
        <w:gridCol w:w="2476"/>
        <w:gridCol w:w="2497"/>
        <w:gridCol w:w="3212"/>
        <w:gridCol w:w="1741"/>
      </w:tblGrid>
      <w:tr w:rsidR="00AC02D4" w:rsidRPr="001E3C2E" w14:paraId="6FF89839" w14:textId="77777777" w:rsidTr="0068163E">
        <w:trPr>
          <w:cantSplit/>
          <w:trHeight w:val="288"/>
        </w:trPr>
        <w:tc>
          <w:tcPr>
            <w:tcW w:w="2476" w:type="dxa"/>
            <w:shd w:val="clear" w:color="auto" w:fill="DBE5F1" w:themeFill="accent1" w:themeFillTint="33"/>
            <w:vAlign w:val="center"/>
          </w:tcPr>
          <w:p w14:paraId="2D27795C" w14:textId="77777777" w:rsidR="00C1473F" w:rsidRPr="001E3C2E" w:rsidRDefault="00AC02D4" w:rsidP="00AC02D4">
            <w:pPr>
              <w:pStyle w:val="ColumnHeadings"/>
            </w:pPr>
            <w:r>
              <w:t>RESOURCE</w:t>
            </w:r>
          </w:p>
        </w:tc>
        <w:sdt>
          <w:sdtPr>
            <w:alias w:val="Job:"/>
            <w:tag w:val="Job:"/>
            <w:id w:val="2070611643"/>
            <w:placeholder>
              <w:docPart w:val="4FB1B884646F4DEDB21BADDF8F76FA9F"/>
            </w:placeholder>
            <w:temporary/>
            <w:showingPlcHdr/>
            <w15:appearance w15:val="hidden"/>
          </w:sdtPr>
          <w:sdtContent>
            <w:tc>
              <w:tcPr>
                <w:tcW w:w="2497" w:type="dxa"/>
                <w:shd w:val="clear" w:color="auto" w:fill="DBE5F1" w:themeFill="accent1" w:themeFillTint="33"/>
                <w:vAlign w:val="center"/>
              </w:tcPr>
              <w:p w14:paraId="5E67909E" w14:textId="77777777" w:rsidR="00C1473F" w:rsidRPr="001E3C2E" w:rsidRDefault="00386F5F" w:rsidP="00C1473F">
                <w:pPr>
                  <w:pStyle w:val="ColumnHeadings"/>
                </w:pPr>
                <w:r>
                  <w:t>job</w:t>
                </w:r>
              </w:p>
            </w:tc>
          </w:sdtContent>
        </w:sdt>
        <w:sdt>
          <w:sdtPr>
            <w:alias w:val="Payment terms:"/>
            <w:tag w:val="Payment terms:"/>
            <w:id w:val="-952712296"/>
            <w:placeholder>
              <w:docPart w:val="5E5171BCA2834AB7819C7D32B5382AA9"/>
            </w:placeholder>
            <w:temporary/>
            <w:showingPlcHdr/>
            <w15:appearance w15:val="hidden"/>
          </w:sdtPr>
          <w:sdtContent>
            <w:tc>
              <w:tcPr>
                <w:tcW w:w="3212" w:type="dxa"/>
                <w:shd w:val="clear" w:color="auto" w:fill="DBE5F1" w:themeFill="accent1" w:themeFillTint="33"/>
                <w:vAlign w:val="center"/>
              </w:tcPr>
              <w:p w14:paraId="4623E134" w14:textId="77777777" w:rsidR="00C1473F" w:rsidRPr="001E3C2E" w:rsidRDefault="00386F5F" w:rsidP="008A3C48">
                <w:pPr>
                  <w:pStyle w:val="ColumnHeadings"/>
                </w:pPr>
                <w:r>
                  <w:t>payment terms</w:t>
                </w:r>
              </w:p>
            </w:tc>
          </w:sdtContent>
        </w:sdt>
        <w:tc>
          <w:tcPr>
            <w:tcW w:w="1741" w:type="dxa"/>
            <w:shd w:val="clear" w:color="auto" w:fill="DBE5F1" w:themeFill="accent1" w:themeFillTint="33"/>
            <w:vAlign w:val="center"/>
          </w:tcPr>
          <w:p w14:paraId="69835FA1" w14:textId="77777777" w:rsidR="00C1473F" w:rsidRPr="001E3C2E" w:rsidRDefault="00AC02D4" w:rsidP="00AC02D4">
            <w:pPr>
              <w:pStyle w:val="ColumnHeadings"/>
            </w:pPr>
            <w:r>
              <w:t>Service Date</w:t>
            </w:r>
          </w:p>
        </w:tc>
      </w:tr>
      <w:tr w:rsidR="00C1473F" w:rsidRPr="001E3C2E" w14:paraId="103DCF63" w14:textId="77777777" w:rsidTr="0068163E">
        <w:trPr>
          <w:cantSplit/>
          <w:trHeight w:val="288"/>
        </w:trPr>
        <w:tc>
          <w:tcPr>
            <w:tcW w:w="2476" w:type="dxa"/>
            <w:shd w:val="clear" w:color="auto" w:fill="auto"/>
            <w:vAlign w:val="center"/>
          </w:tcPr>
          <w:sdt>
            <w:sdtPr>
              <w:alias w:val="Resource"/>
              <w:tag w:val="Resource"/>
              <w:id w:val="62615191"/>
              <w:placeholder>
                <w:docPart w:val="DefaultPlaceholder_-1854013440"/>
              </w:placeholder>
              <w:text/>
            </w:sdtPr>
            <w:sdtContent>
              <w:p w14:paraId="2EF4C2C3" w14:textId="77777777" w:rsidR="00C1473F" w:rsidRPr="00761383" w:rsidRDefault="00547F4A" w:rsidP="00547F4A">
                <w:pPr>
                  <w:pStyle w:val="Centered"/>
                </w:pPr>
                <w:r>
                  <w:t>Resource</w:t>
                </w:r>
              </w:p>
            </w:sdtContent>
          </w:sdt>
        </w:tc>
        <w:sdt>
          <w:sdtPr>
            <w:alias w:val="WO#"/>
            <w:tag w:val="WO#"/>
            <w:id w:val="-413162660"/>
            <w:placeholder>
              <w:docPart w:val="DefaultPlaceholder_-1854013440"/>
            </w:placeholder>
            <w:text/>
          </w:sdtPr>
          <w:sdtContent>
            <w:tc>
              <w:tcPr>
                <w:tcW w:w="2497" w:type="dxa"/>
                <w:shd w:val="clear" w:color="auto" w:fill="auto"/>
                <w:vAlign w:val="center"/>
              </w:tcPr>
              <w:p w14:paraId="7EE076A5" w14:textId="77777777" w:rsidR="00C1473F" w:rsidRPr="00761383" w:rsidRDefault="00AC02D4" w:rsidP="00AC02D4">
                <w:pPr>
                  <w:pStyle w:val="Centered"/>
                </w:pPr>
                <w:proofErr w:type="spellStart"/>
                <w:r>
                  <w:t>WorkOrderNumber</w:t>
                </w:r>
                <w:proofErr w:type="spellEnd"/>
              </w:p>
            </w:tc>
          </w:sdtContent>
        </w:sdt>
        <w:tc>
          <w:tcPr>
            <w:tcW w:w="3212" w:type="dxa"/>
            <w:shd w:val="clear" w:color="auto" w:fill="auto"/>
            <w:vAlign w:val="center"/>
          </w:tcPr>
          <w:p w14:paraId="0434A6E9" w14:textId="77777777" w:rsidR="00C1473F" w:rsidRPr="00761383" w:rsidRDefault="00000000" w:rsidP="00761383">
            <w:pPr>
              <w:pStyle w:val="Centered"/>
            </w:pPr>
            <w:sdt>
              <w:sdtPr>
                <w:alias w:val="Enter due on receipt:"/>
                <w:tag w:val="Enter due on receipt:"/>
                <w:id w:val="1601063488"/>
                <w:placeholder>
                  <w:docPart w:val="388909D98AEB4F169E3CC7B4EF0B4303"/>
                </w:placeholder>
                <w:temporary/>
                <w:showingPlcHdr/>
                <w15:appearance w15:val="hidden"/>
              </w:sdtPr>
              <w:sdtContent>
                <w:r w:rsidR="0035481F" w:rsidRPr="00761383">
                  <w:t>Due on receipt</w:t>
                </w:r>
              </w:sdtContent>
            </w:sdt>
          </w:p>
        </w:tc>
        <w:tc>
          <w:tcPr>
            <w:tcW w:w="1741" w:type="dxa"/>
            <w:shd w:val="clear" w:color="auto" w:fill="auto"/>
            <w:vAlign w:val="center"/>
          </w:tcPr>
          <w:p w14:paraId="72F3DBA2" w14:textId="77777777" w:rsidR="00C1473F" w:rsidRPr="00761383" w:rsidRDefault="00AC02D4" w:rsidP="00761383">
            <w:pPr>
              <w:pStyle w:val="Centered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294380">
              <w:rPr>
                <w:noProof/>
              </w:rPr>
              <w:t>11/8/2022</w:t>
            </w:r>
            <w:r>
              <w:fldChar w:fldCharType="end"/>
            </w:r>
          </w:p>
        </w:tc>
      </w:tr>
    </w:tbl>
    <w:p w14:paraId="2E49D46B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nter Quantity, Description, Unit Price, Discount, and Line Total in table columns, and Subtotal, Sales Tax, and Total at the end of this table"/>
      </w:tblPr>
      <w:tblGrid>
        <w:gridCol w:w="1770"/>
        <w:gridCol w:w="4669"/>
        <w:gridCol w:w="1733"/>
        <w:gridCol w:w="1754"/>
      </w:tblGrid>
      <w:tr w:rsidR="00973916" w:rsidRPr="001E3C2E" w14:paraId="3D05D408" w14:textId="77777777" w:rsidTr="00973916">
        <w:trPr>
          <w:cantSplit/>
          <w:trHeight w:val="288"/>
        </w:trPr>
        <w:sdt>
          <w:sdtPr>
            <w:alias w:val="Quantity:"/>
            <w:tag w:val="Quantity:"/>
            <w:id w:val="1546564511"/>
            <w:placeholder>
              <w:docPart w:val="4EF42FED49EE401A8C9A2E10D1B0F344"/>
            </w:placeholder>
            <w:temporary/>
            <w:showingPlcHdr/>
            <w15:appearance w15:val="hidden"/>
          </w:sdtPr>
          <w:sdtContent>
            <w:tc>
              <w:tcPr>
                <w:tcW w:w="1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6166E356" w14:textId="77777777" w:rsidR="00973916" w:rsidRPr="001E3C2E" w:rsidRDefault="00973916" w:rsidP="00723603">
                <w:pPr>
                  <w:pStyle w:val="ColumnHeadings"/>
                </w:pPr>
                <w:r>
                  <w:t>qty</w:t>
                </w:r>
              </w:p>
            </w:tc>
          </w:sdtContent>
        </w:sdt>
        <w:tc>
          <w:tcPr>
            <w:tcW w:w="6402" w:type="dxa"/>
            <w:gridSpan w:val="2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32C4B9C" w14:textId="77777777" w:rsidR="00973916" w:rsidRPr="001E3C2E" w:rsidRDefault="00973916" w:rsidP="00973916">
            <w:pPr>
              <w:pStyle w:val="ColumnHeadings"/>
            </w:pPr>
            <w:r>
              <w:t>Materials</w:t>
            </w:r>
          </w:p>
        </w:tc>
        <w:sdt>
          <w:sdtPr>
            <w:alias w:val="Line total:"/>
            <w:tag w:val="Line total:"/>
            <w:id w:val="2009395599"/>
            <w:placeholder>
              <w:docPart w:val="4DBE71C245264BAEB016E8FAC0DDD461"/>
            </w:placeholder>
            <w:temporary/>
            <w:showingPlcHdr/>
            <w15:appearance w15:val="hidden"/>
          </w:sdtPr>
          <w:sdtContent>
            <w:tc>
              <w:tcPr>
                <w:tcW w:w="1754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155D72B2" w14:textId="77777777" w:rsidR="00973916" w:rsidRPr="001E3C2E" w:rsidRDefault="00973916" w:rsidP="00723603">
                <w:pPr>
                  <w:pStyle w:val="ColumnHeadings"/>
                </w:pPr>
                <w:r>
                  <w:t>line total</w:t>
                </w:r>
              </w:p>
            </w:tc>
          </w:sdtContent>
        </w:sdt>
      </w:tr>
      <w:sdt>
        <w:sdtPr>
          <w:rPr>
            <w:szCs w:val="20"/>
          </w:rPr>
          <w:alias w:val="Materials"/>
          <w:tag w:val="Materials"/>
          <w:id w:val="2015413707"/>
          <w15:repeatingSection/>
        </w:sdtPr>
        <w:sdtContent>
          <w:sdt>
            <w:sdtPr>
              <w:rPr>
                <w:szCs w:val="20"/>
              </w:rPr>
              <w:id w:val="705299341"/>
              <w:placeholder>
                <w:docPart w:val="DefaultPlaceholder_-1854013436"/>
              </w:placeholder>
              <w15:repeatingSectionItem/>
            </w:sdtPr>
            <w:sdtContent>
              <w:tr w:rsidR="00973916" w:rsidRPr="001E3C2E" w14:paraId="67D1DECB" w14:textId="77777777" w:rsidTr="00570B41">
                <w:trPr>
                  <w:cantSplit/>
                  <w:trHeight w:val="288"/>
                </w:trPr>
                <w:sdt>
                  <w:sdtPr>
                    <w:rPr>
                      <w:szCs w:val="20"/>
                    </w:rPr>
                    <w:alias w:val="ProductQTY"/>
                    <w:tag w:val="ProductQTY"/>
                    <w:id w:val="667138152"/>
                    <w:placeholder>
                      <w:docPart w:val="DefaultPlaceholder_-1854013440"/>
                    </w:placeholder>
                    <w:text/>
                  </w:sdtPr>
                  <w:sdtEndPr>
                    <w:rPr>
                      <w:szCs w:val="18"/>
                    </w:rPr>
                  </w:sdtEndPr>
                  <w:sdtContent>
                    <w:tc>
                      <w:tcPr>
                        <w:tcW w:w="1770" w:type="dxa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vAlign w:val="center"/>
                      </w:tcPr>
                      <w:p w14:paraId="23A407AE" w14:textId="77777777" w:rsidR="00973916" w:rsidRPr="001E3C2E" w:rsidRDefault="00A02C89" w:rsidP="00A02C89">
                        <w:proofErr w:type="spellStart"/>
                        <w:r>
                          <w:t>ProductQTY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ProductName"/>
                    <w:tag w:val="ProductName"/>
                    <w:id w:val="1344670638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6402" w:type="dxa"/>
                        <w:gridSpan w:val="2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vAlign w:val="center"/>
                      </w:tcPr>
                      <w:p w14:paraId="66C770B4" w14:textId="77777777" w:rsidR="00973916" w:rsidRPr="00761383" w:rsidRDefault="00A02C89" w:rsidP="00A02C89">
                        <w:pPr>
                          <w:pStyle w:val="Amount"/>
                          <w:jc w:val="left"/>
                        </w:pPr>
                        <w:r>
                          <w:t>ProductName</w:t>
                        </w:r>
                      </w:p>
                    </w:tc>
                  </w:sdtContent>
                </w:sdt>
                <w:sdt>
                  <w:sdtPr>
                    <w:alias w:val="ProdAmount"/>
                    <w:tag w:val="ProdAmount"/>
                    <w:id w:val="43877012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754" w:type="dxa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tcMar>
                          <w:left w:w="216" w:type="dxa"/>
                          <w:right w:w="216" w:type="dxa"/>
                        </w:tcMar>
                        <w:vAlign w:val="center"/>
                      </w:tcPr>
                      <w:p w14:paraId="0C3BA912" w14:textId="77777777" w:rsidR="00973916" w:rsidRPr="00761383" w:rsidRDefault="00A02C89" w:rsidP="0068163E">
                        <w:pPr>
                          <w:pStyle w:val="Amount"/>
                        </w:pPr>
                        <w:proofErr w:type="spellStart"/>
                        <w:r>
                          <w:t>ProdAmount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73916" w:rsidRPr="001E3C2E" w14:paraId="63AAA240" w14:textId="77777777" w:rsidTr="00D62AE2">
        <w:trPr>
          <w:cantSplit/>
          <w:trHeight w:val="288"/>
        </w:trPr>
        <w:sdt>
          <w:sdtPr>
            <w:alias w:val="Quantity:"/>
            <w:tag w:val="Quantity:"/>
            <w:id w:val="-1780018716"/>
            <w:placeholder>
              <w:docPart w:val="B1139CBB59644EBFADE7E28E5EB12C56"/>
            </w:placeholder>
            <w:temporary/>
            <w:showingPlcHdr/>
            <w15:appearance w15:val="hidden"/>
          </w:sdtPr>
          <w:sdtContent>
            <w:tc>
              <w:tcPr>
                <w:tcW w:w="1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795D07FB" w14:textId="77777777" w:rsidR="00973916" w:rsidRPr="001E3C2E" w:rsidRDefault="00973916" w:rsidP="003E0DA0">
                <w:pPr>
                  <w:pStyle w:val="ColumnHeadings"/>
                </w:pPr>
                <w:r>
                  <w:t>qty</w:t>
                </w:r>
              </w:p>
            </w:tc>
          </w:sdtContent>
        </w:sdt>
        <w:tc>
          <w:tcPr>
            <w:tcW w:w="6402" w:type="dxa"/>
            <w:gridSpan w:val="2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1081A27" w14:textId="77777777" w:rsidR="00973916" w:rsidRPr="001E3C2E" w:rsidRDefault="00973916" w:rsidP="00973916">
            <w:pPr>
              <w:pStyle w:val="ColumnHeadings"/>
            </w:pPr>
            <w:r>
              <w:t>services</w:t>
            </w:r>
          </w:p>
        </w:tc>
        <w:sdt>
          <w:sdtPr>
            <w:alias w:val="Line total:"/>
            <w:tag w:val="Line total:"/>
            <w:id w:val="1549720732"/>
            <w:placeholder>
              <w:docPart w:val="6C28E5D81707404FA4B6540751D8E4E9"/>
            </w:placeholder>
            <w:temporary/>
            <w:showingPlcHdr/>
            <w15:appearance w15:val="hidden"/>
          </w:sdtPr>
          <w:sdtContent>
            <w:tc>
              <w:tcPr>
                <w:tcW w:w="1754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EE00849" w14:textId="77777777" w:rsidR="00973916" w:rsidRPr="001E3C2E" w:rsidRDefault="00973916" w:rsidP="003E0DA0">
                <w:pPr>
                  <w:pStyle w:val="ColumnHeadings"/>
                </w:pPr>
                <w:r>
                  <w:t>line total</w:t>
                </w:r>
              </w:p>
            </w:tc>
          </w:sdtContent>
        </w:sdt>
      </w:tr>
      <w:sdt>
        <w:sdtPr>
          <w:rPr>
            <w:szCs w:val="20"/>
          </w:rPr>
          <w:alias w:val="Services"/>
          <w:tag w:val="Services"/>
          <w:id w:val="-1200157278"/>
          <w15:repeatingSection/>
        </w:sdtPr>
        <w:sdtContent>
          <w:sdt>
            <w:sdtPr>
              <w:rPr>
                <w:szCs w:val="20"/>
              </w:rPr>
              <w:id w:val="2106532086"/>
              <w:placeholder>
                <w:docPart w:val="DefaultPlaceholder_-1854013436"/>
              </w:placeholder>
              <w15:repeatingSectionItem/>
            </w:sdtPr>
            <w:sdtContent>
              <w:tr w:rsidR="00973916" w:rsidRPr="00761383" w14:paraId="26435B8C" w14:textId="77777777" w:rsidTr="00292E2C">
                <w:trPr>
                  <w:cantSplit/>
                  <w:trHeight w:val="288"/>
                </w:trPr>
                <w:sdt>
                  <w:sdtPr>
                    <w:rPr>
                      <w:szCs w:val="20"/>
                    </w:rPr>
                    <w:alias w:val="ServiceDuration"/>
                    <w:tag w:val="ServiceDuration"/>
                    <w:id w:val="-1602477622"/>
                    <w:placeholder>
                      <w:docPart w:val="DefaultPlaceholder_-1854013440"/>
                    </w:placeholder>
                    <w:text/>
                  </w:sdtPr>
                  <w:sdtEndPr>
                    <w:rPr>
                      <w:szCs w:val="18"/>
                    </w:rPr>
                  </w:sdtEndPr>
                  <w:sdtContent>
                    <w:tc>
                      <w:tcPr>
                        <w:tcW w:w="1770" w:type="dxa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vAlign w:val="center"/>
                      </w:tcPr>
                      <w:p w14:paraId="241F4C67" w14:textId="77777777" w:rsidR="00973916" w:rsidRPr="001E3C2E" w:rsidRDefault="008D6F3F" w:rsidP="008D6F3F">
                        <w:r>
                          <w:t>Service Duration</w:t>
                        </w:r>
                      </w:p>
                    </w:tc>
                  </w:sdtContent>
                </w:sdt>
                <w:sdt>
                  <w:sdtPr>
                    <w:alias w:val="ServiceName"/>
                    <w:tag w:val="ServiceName"/>
                    <w:id w:val="1077247089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6402" w:type="dxa"/>
                        <w:gridSpan w:val="2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vAlign w:val="center"/>
                      </w:tcPr>
                      <w:p w14:paraId="5FC2D0CD" w14:textId="77777777" w:rsidR="00973916" w:rsidRPr="00761383" w:rsidRDefault="008D6F3F" w:rsidP="008D6F3F">
                        <w:pPr>
                          <w:pStyle w:val="Amount"/>
                          <w:jc w:val="left"/>
                        </w:pPr>
                        <w:proofErr w:type="spellStart"/>
                        <w:r>
                          <w:t>Servicename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ServiceAmount"/>
                    <w:tag w:val="ServiceAmount"/>
                    <w:id w:val="1110398519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754" w:type="dxa"/>
                        <w:tcBorders>
                          <w:top w:val="single" w:sz="4" w:space="0" w:color="365F91" w:themeColor="accent1" w:themeShade="BF"/>
                          <w:left w:val="single" w:sz="4" w:space="0" w:color="365F91" w:themeColor="accent1" w:themeShade="BF"/>
                          <w:bottom w:val="single" w:sz="4" w:space="0" w:color="365F91" w:themeColor="accent1" w:themeShade="BF"/>
                          <w:right w:val="single" w:sz="4" w:space="0" w:color="365F91" w:themeColor="accent1" w:themeShade="BF"/>
                        </w:tcBorders>
                        <w:shd w:val="clear" w:color="auto" w:fill="auto"/>
                        <w:tcMar>
                          <w:left w:w="216" w:type="dxa"/>
                          <w:right w:w="216" w:type="dxa"/>
                        </w:tcMar>
                        <w:vAlign w:val="center"/>
                      </w:tcPr>
                      <w:p w14:paraId="4FD129F4" w14:textId="77777777" w:rsidR="00973916" w:rsidRPr="00761383" w:rsidRDefault="008D6F3F" w:rsidP="008D6F3F">
                        <w:pPr>
                          <w:pStyle w:val="Amount"/>
                        </w:pPr>
                        <w:proofErr w:type="spellStart"/>
                        <w:r>
                          <w:t>ServiceAmount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C02D4" w:rsidRPr="00761383" w14:paraId="524A2D06" w14:textId="77777777" w:rsidTr="00973916">
        <w:trPr>
          <w:cantSplit/>
          <w:trHeight w:val="288"/>
        </w:trPr>
        <w:tc>
          <w:tcPr>
            <w:tcW w:w="6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BBE8A" w14:textId="77777777" w:rsidR="00AC02D4" w:rsidRPr="001E3C2E" w:rsidRDefault="00AC02D4" w:rsidP="003E0DA0"/>
        </w:tc>
        <w:sdt>
          <w:sdtPr>
            <w:alias w:val="Total:"/>
            <w:tag w:val="Total:"/>
            <w:id w:val="2025354881"/>
            <w:placeholder>
              <w:docPart w:val="EE4E982FF40B4AFB83DB0A53D08CA803"/>
            </w:placeholder>
            <w:temporary/>
            <w:showingPlcHdr/>
            <w15:appearance w15:val="hidden"/>
          </w:sdtPr>
          <w:sdtContent>
            <w:tc>
              <w:tcPr>
                <w:tcW w:w="1733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20695BD9" w14:textId="77777777" w:rsidR="00AC02D4" w:rsidRPr="001E3C2E" w:rsidRDefault="00AC02D4" w:rsidP="003E0DA0">
                <w:pPr>
                  <w:pStyle w:val="Labels"/>
                </w:pPr>
                <w:r>
                  <w:t>Total</w:t>
                </w:r>
              </w:p>
            </w:tc>
          </w:sdtContent>
        </w:sdt>
        <w:sdt>
          <w:sdtPr>
            <w:alias w:val="WOtotal"/>
            <w:tag w:val="WOtotal"/>
            <w:id w:val="-1768305944"/>
            <w:placeholder>
              <w:docPart w:val="DefaultPlaceholder_-1854013440"/>
            </w:placeholder>
            <w:text/>
          </w:sdtPr>
          <w:sdtContent>
            <w:tc>
              <w:tcPr>
                <w:tcW w:w="1754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auto"/>
                <w:tcMar>
                  <w:left w:w="216" w:type="dxa"/>
                  <w:right w:w="216" w:type="dxa"/>
                </w:tcMar>
                <w:vAlign w:val="center"/>
              </w:tcPr>
              <w:p w14:paraId="04F551A7" w14:textId="77777777" w:rsidR="00AC02D4" w:rsidRPr="00761383" w:rsidRDefault="006E7F2E" w:rsidP="006E7F2E">
                <w:pPr>
                  <w:pStyle w:val="Amount"/>
                </w:pPr>
                <w:proofErr w:type="spellStart"/>
                <w:r>
                  <w:t>WOTotal</w:t>
                </w:r>
                <w:proofErr w:type="spellEnd"/>
              </w:p>
            </w:tc>
          </w:sdtContent>
        </w:sdt>
      </w:tr>
    </w:tbl>
    <w:p w14:paraId="02AE2DF7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229BEF2E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6F261260" w14:textId="77777777" w:rsidR="00547F4A" w:rsidRPr="007C7496" w:rsidRDefault="00547F4A" w:rsidP="00547F4A">
            <w:pPr>
              <w:pStyle w:val="SmallType"/>
            </w:pPr>
          </w:p>
        </w:tc>
      </w:tr>
      <w:tr w:rsidR="003A1E70" w:rsidRPr="001E3C2E" w14:paraId="795B82CF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53337D52" w14:textId="77777777" w:rsidR="003A1E70" w:rsidRDefault="00000000" w:rsidP="00727B08">
            <w:pPr>
              <w:pStyle w:val="Thankyou"/>
            </w:pPr>
            <w:sdt>
              <w:sdtPr>
                <w:alias w:val="Thank you for your business:"/>
                <w:tag w:val="Thank you for your business:"/>
                <w:id w:val="-2100633283"/>
                <w:placeholder>
                  <w:docPart w:val="C566778070124A8D8157CE3C368EFD03"/>
                </w:placeholder>
                <w:temporary/>
                <w:showingPlcHdr/>
                <w15:appearance w15:val="hidden"/>
              </w:sdtPr>
              <w:sdtContent>
                <w:r w:rsidR="00386F5F" w:rsidRPr="0015744F">
                  <w:t>Thank you for your business!</w:t>
                </w:r>
              </w:sdtContent>
            </w:sdt>
          </w:p>
        </w:tc>
      </w:tr>
    </w:tbl>
    <w:p w14:paraId="46B63F1A" w14:textId="77777777" w:rsidR="00B764B8" w:rsidRPr="001E3C2E" w:rsidRDefault="00B764B8" w:rsidP="003A1E70"/>
    <w:sectPr w:rsidR="00B764B8" w:rsidRPr="001E3C2E" w:rsidSect="00FC55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83FF" w14:textId="77777777" w:rsidR="002653C4" w:rsidRDefault="002653C4">
      <w:r>
        <w:separator/>
      </w:r>
    </w:p>
  </w:endnote>
  <w:endnote w:type="continuationSeparator" w:id="0">
    <w:p w14:paraId="4F02C51B" w14:textId="77777777" w:rsidR="002653C4" w:rsidRDefault="0026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31AD" w14:textId="77777777" w:rsidR="00D514A2" w:rsidRDefault="00D51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3221" w14:textId="77777777" w:rsidR="00FC55BD" w:rsidRDefault="00FC55B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BF9D0A1" wp14:editId="59C57FD6">
              <wp:simplePos x="0" y="0"/>
              <wp:positionH relativeFrom="page">
                <wp:posOffset>636270</wp:posOffset>
              </wp:positionH>
              <wp:positionV relativeFrom="margin">
                <wp:posOffset>8465185</wp:posOffset>
              </wp:positionV>
              <wp:extent cx="6492240" cy="555625"/>
              <wp:effectExtent l="0" t="0" r="3810" b="15875"/>
              <wp:wrapNone/>
              <wp:docPr id="5" name="Group 26" descr="Blue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2240" cy="555625"/>
                        <a:chOff x="1066" y="14085"/>
                        <a:chExt cx="10081" cy="875"/>
                      </a:xfrm>
                    </wpg:grpSpPr>
                    <wps:wsp>
                      <wps:cNvPr id="7" name="Rectangle 27" descr="Blue gradient in rectangle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8" descr="Line connector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473C0" id="Group 26" o:spid="_x0000_s1026" alt="Blue gradient in rectangle" style="position:absolute;margin-left:50.1pt;margin-top:666.55pt;width:511.2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" o:allowincell="f">
              <v:rect id="Rectangle 27" o:spid="_x0000_s1027" alt="Blue gradient in rectangle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ine 28" o:spid="_x0000_s1028" alt="Line connector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6EE6" w14:textId="77777777" w:rsidR="00D514A2" w:rsidRDefault="00D5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25B8" w14:textId="77777777" w:rsidR="002653C4" w:rsidRDefault="002653C4">
      <w:r>
        <w:separator/>
      </w:r>
    </w:p>
  </w:footnote>
  <w:footnote w:type="continuationSeparator" w:id="0">
    <w:p w14:paraId="62DD0266" w14:textId="77777777" w:rsidR="002653C4" w:rsidRDefault="00265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9360" w14:textId="77777777" w:rsidR="00D514A2" w:rsidRDefault="00D51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B032" w14:textId="77777777" w:rsidR="00FC55BD" w:rsidRDefault="00FC55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9CACCD1" wp14:editId="74207372">
              <wp:simplePos x="0" y="0"/>
              <wp:positionH relativeFrom="margin">
                <wp:posOffset>-7620</wp:posOffset>
              </wp:positionH>
              <wp:positionV relativeFrom="margin">
                <wp:posOffset>9525</wp:posOffset>
              </wp:positionV>
              <wp:extent cx="6324600" cy="1242695"/>
              <wp:effectExtent l="0" t="0" r="0" b="0"/>
              <wp:wrapNone/>
              <wp:docPr id="9" name="Rectangle 13" descr="Blue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92F83" id="Rectangle 13" o:spid="_x0000_s1026" alt="Blue gradient in rectangle" style="position:absolute;margin-left:-.6pt;margin-top:.75pt;width:498pt;height:9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3C6B" w14:textId="77777777" w:rsidR="00D514A2" w:rsidRDefault="00D51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8803900">
    <w:abstractNumId w:val="10"/>
  </w:num>
  <w:num w:numId="2" w16cid:durableId="1933392670">
    <w:abstractNumId w:val="11"/>
  </w:num>
  <w:num w:numId="3" w16cid:durableId="1913734002">
    <w:abstractNumId w:val="9"/>
  </w:num>
  <w:num w:numId="4" w16cid:durableId="1040587277">
    <w:abstractNumId w:val="7"/>
  </w:num>
  <w:num w:numId="5" w16cid:durableId="607929639">
    <w:abstractNumId w:val="6"/>
  </w:num>
  <w:num w:numId="6" w16cid:durableId="49814452">
    <w:abstractNumId w:val="5"/>
  </w:num>
  <w:num w:numId="7" w16cid:durableId="2016689070">
    <w:abstractNumId w:val="4"/>
  </w:num>
  <w:num w:numId="8" w16cid:durableId="1954706726">
    <w:abstractNumId w:val="8"/>
  </w:num>
  <w:num w:numId="9" w16cid:durableId="1789011655">
    <w:abstractNumId w:val="3"/>
  </w:num>
  <w:num w:numId="10" w16cid:durableId="249580496">
    <w:abstractNumId w:val="2"/>
  </w:num>
  <w:num w:numId="11" w16cid:durableId="1554462887">
    <w:abstractNumId w:val="1"/>
  </w:num>
  <w:num w:numId="12" w16cid:durableId="213629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2D4"/>
    <w:rsid w:val="00002021"/>
    <w:rsid w:val="00006AE4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80D30"/>
    <w:rsid w:val="000A72A8"/>
    <w:rsid w:val="000C60AF"/>
    <w:rsid w:val="000E447F"/>
    <w:rsid w:val="000E592C"/>
    <w:rsid w:val="000F1D23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653C4"/>
    <w:rsid w:val="00281A16"/>
    <w:rsid w:val="00283BB5"/>
    <w:rsid w:val="0029166E"/>
    <w:rsid w:val="00294380"/>
    <w:rsid w:val="00326411"/>
    <w:rsid w:val="00341D54"/>
    <w:rsid w:val="003465E2"/>
    <w:rsid w:val="0035481F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47F4A"/>
    <w:rsid w:val="00551108"/>
    <w:rsid w:val="00552F77"/>
    <w:rsid w:val="0058338F"/>
    <w:rsid w:val="00584C74"/>
    <w:rsid w:val="00584EBA"/>
    <w:rsid w:val="005A2BD6"/>
    <w:rsid w:val="005A6D66"/>
    <w:rsid w:val="005B7ABD"/>
    <w:rsid w:val="006171BA"/>
    <w:rsid w:val="00640AAC"/>
    <w:rsid w:val="00647F33"/>
    <w:rsid w:val="0065596D"/>
    <w:rsid w:val="0068163E"/>
    <w:rsid w:val="006A68E8"/>
    <w:rsid w:val="006C4528"/>
    <w:rsid w:val="006C6182"/>
    <w:rsid w:val="006D2782"/>
    <w:rsid w:val="006E1EF5"/>
    <w:rsid w:val="006E7F2E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2F7D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2C45"/>
    <w:rsid w:val="007F3D8D"/>
    <w:rsid w:val="007F4E44"/>
    <w:rsid w:val="008044FF"/>
    <w:rsid w:val="00810BB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D6F3F"/>
    <w:rsid w:val="008E6D99"/>
    <w:rsid w:val="008F7829"/>
    <w:rsid w:val="00904F13"/>
    <w:rsid w:val="009055DA"/>
    <w:rsid w:val="00923ED7"/>
    <w:rsid w:val="009245BA"/>
    <w:rsid w:val="0093291A"/>
    <w:rsid w:val="0093568C"/>
    <w:rsid w:val="009463E1"/>
    <w:rsid w:val="009520ED"/>
    <w:rsid w:val="00961A6A"/>
    <w:rsid w:val="00966790"/>
    <w:rsid w:val="00973916"/>
    <w:rsid w:val="0098251A"/>
    <w:rsid w:val="0099634E"/>
    <w:rsid w:val="009A1F18"/>
    <w:rsid w:val="009A6AF5"/>
    <w:rsid w:val="009C5836"/>
    <w:rsid w:val="009E0A5B"/>
    <w:rsid w:val="009E1965"/>
    <w:rsid w:val="009E6065"/>
    <w:rsid w:val="009E7724"/>
    <w:rsid w:val="00A02C89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AC02D4"/>
    <w:rsid w:val="00B06781"/>
    <w:rsid w:val="00B509E3"/>
    <w:rsid w:val="00B530A0"/>
    <w:rsid w:val="00B7167B"/>
    <w:rsid w:val="00B73D7F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."/>
  <w:listSeparator w:val=","/>
  <w14:docId w14:val="33384423"/>
  <w15:docId w15:val="{893B911B-39B2-4D2B-AEB4-9F4528C6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3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uiPriority w:val="2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17365D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0707\AppData\Roaming\microsoft\templates\Service%20quot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5ACFFCA8F641E0A844E15C0D9A1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50847-6C70-4486-AAFF-35308033D53B}"/>
      </w:docPartPr>
      <w:docPartBody>
        <w:p w:rsidR="00274562" w:rsidRDefault="004949D0">
          <w:pPr>
            <w:pStyle w:val="575ACFFCA8F641E0A844E15C0D9A1143"/>
          </w:pPr>
          <w:r>
            <w:t>Company Name</w:t>
          </w:r>
        </w:p>
      </w:docPartBody>
    </w:docPart>
    <w:docPart>
      <w:docPartPr>
        <w:name w:val="3E001812A0164BBCBAEC4A6F1F34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3E3E2-714E-4C60-87CD-7AE3FC17DD9F}"/>
      </w:docPartPr>
      <w:docPartBody>
        <w:p w:rsidR="00274562" w:rsidRDefault="004949D0">
          <w:pPr>
            <w:pStyle w:val="3E001812A0164BBCBAEC4A6F1F34C057"/>
          </w:pPr>
          <w:r>
            <w:t>Date:</w:t>
          </w:r>
        </w:p>
      </w:docPartBody>
    </w:docPart>
    <w:docPart>
      <w:docPartPr>
        <w:name w:val="126490529A204203878087947C202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DF08-390A-42AC-9739-41EC879AE759}"/>
      </w:docPartPr>
      <w:docPartBody>
        <w:p w:rsidR="00274562" w:rsidRDefault="004949D0">
          <w:pPr>
            <w:pStyle w:val="126490529A204203878087947C202C8B"/>
          </w:pPr>
          <w:r>
            <w:t>To</w:t>
          </w:r>
        </w:p>
      </w:docPartBody>
    </w:docPart>
    <w:docPart>
      <w:docPartPr>
        <w:name w:val="4FB1B884646F4DEDB21BADDF8F76F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6873-768F-4358-9F72-0E2FDF5C50F7}"/>
      </w:docPartPr>
      <w:docPartBody>
        <w:p w:rsidR="00274562" w:rsidRDefault="004949D0">
          <w:pPr>
            <w:pStyle w:val="4FB1B884646F4DEDB21BADDF8F76FA9F"/>
          </w:pPr>
          <w:r>
            <w:t>job</w:t>
          </w:r>
        </w:p>
      </w:docPartBody>
    </w:docPart>
    <w:docPart>
      <w:docPartPr>
        <w:name w:val="5E5171BCA2834AB7819C7D32B5382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D59EF-3CB1-4F31-A5C0-B7368D58AE47}"/>
      </w:docPartPr>
      <w:docPartBody>
        <w:p w:rsidR="00274562" w:rsidRDefault="004949D0">
          <w:pPr>
            <w:pStyle w:val="5E5171BCA2834AB7819C7D32B5382AA9"/>
          </w:pPr>
          <w:r>
            <w:t>payment terms</w:t>
          </w:r>
        </w:p>
      </w:docPartBody>
    </w:docPart>
    <w:docPart>
      <w:docPartPr>
        <w:name w:val="388909D98AEB4F169E3CC7B4EF0B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7031F-1BAD-470C-8C99-39716DE1239F}"/>
      </w:docPartPr>
      <w:docPartBody>
        <w:p w:rsidR="00274562" w:rsidRDefault="004949D0">
          <w:pPr>
            <w:pStyle w:val="388909D98AEB4F169E3CC7B4EF0B4303"/>
          </w:pPr>
          <w:r w:rsidRPr="00761383">
            <w:t>Due on receipt</w:t>
          </w:r>
        </w:p>
      </w:docPartBody>
    </w:docPart>
    <w:docPart>
      <w:docPartPr>
        <w:name w:val="C566778070124A8D8157CE3C368EF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7A777-A085-436E-870D-AD7E7828E1E9}"/>
      </w:docPartPr>
      <w:docPartBody>
        <w:p w:rsidR="00274562" w:rsidRDefault="004949D0">
          <w:pPr>
            <w:pStyle w:val="C566778070124A8D8157CE3C368EFD03"/>
          </w:pPr>
          <w:r w:rsidRPr="0015744F">
            <w:t>Thank you for your business!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6BB4F-5928-4BA7-B499-005D97975ADD}"/>
      </w:docPartPr>
      <w:docPartBody>
        <w:p w:rsidR="00274562" w:rsidRDefault="0060303C">
          <w:r w:rsidRPr="001403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E982FF40B4AFB83DB0A53D08C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49B65-7819-490C-9579-8BB12F2B3D05}"/>
      </w:docPartPr>
      <w:docPartBody>
        <w:p w:rsidR="00274562" w:rsidRDefault="0060303C" w:rsidP="0060303C">
          <w:pPr>
            <w:pStyle w:val="EE4E982FF40B4AFB83DB0A53D08CA803"/>
          </w:pPr>
          <w:r>
            <w:t>Total</w:t>
          </w:r>
        </w:p>
      </w:docPartBody>
    </w:docPart>
    <w:docPart>
      <w:docPartPr>
        <w:name w:val="4EF42FED49EE401A8C9A2E10D1B0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0EEC8-358B-4C37-9FDD-1270D8AE4DA1}"/>
      </w:docPartPr>
      <w:docPartBody>
        <w:p w:rsidR="00274562" w:rsidRDefault="0060303C" w:rsidP="0060303C">
          <w:pPr>
            <w:pStyle w:val="4EF42FED49EE401A8C9A2E10D1B0F344"/>
          </w:pPr>
          <w:r>
            <w:t>qty</w:t>
          </w:r>
        </w:p>
      </w:docPartBody>
    </w:docPart>
    <w:docPart>
      <w:docPartPr>
        <w:name w:val="4DBE71C245264BAEB016E8FAC0DDD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5348-0EC5-4F66-8B5D-4B6254571DB4}"/>
      </w:docPartPr>
      <w:docPartBody>
        <w:p w:rsidR="00274562" w:rsidRDefault="0060303C" w:rsidP="0060303C">
          <w:pPr>
            <w:pStyle w:val="4DBE71C245264BAEB016E8FAC0DDD461"/>
          </w:pPr>
          <w:r>
            <w:t>line total</w:t>
          </w:r>
        </w:p>
      </w:docPartBody>
    </w:docPart>
    <w:docPart>
      <w:docPartPr>
        <w:name w:val="B1139CBB59644EBFADE7E28E5EB12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966D-BFC0-4DFD-B991-C65C82CBE2D9}"/>
      </w:docPartPr>
      <w:docPartBody>
        <w:p w:rsidR="00274562" w:rsidRDefault="0060303C" w:rsidP="0060303C">
          <w:pPr>
            <w:pStyle w:val="B1139CBB59644EBFADE7E28E5EB12C56"/>
          </w:pPr>
          <w:r>
            <w:t>qty</w:t>
          </w:r>
        </w:p>
      </w:docPartBody>
    </w:docPart>
    <w:docPart>
      <w:docPartPr>
        <w:name w:val="6C28E5D81707404FA4B6540751D8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9E40-F827-4EA6-B460-A257367A035E}"/>
      </w:docPartPr>
      <w:docPartBody>
        <w:p w:rsidR="00274562" w:rsidRDefault="0060303C" w:rsidP="0060303C">
          <w:pPr>
            <w:pStyle w:val="6C28E5D81707404FA4B6540751D8E4E9"/>
          </w:pPr>
          <w:r>
            <w:t>line total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824B-AE3B-41E7-A565-41021346A4E7}"/>
      </w:docPartPr>
      <w:docPartBody>
        <w:p w:rsidR="00274562" w:rsidRDefault="0060303C">
          <w:r w:rsidRPr="001403A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3C"/>
    <w:rsid w:val="00274562"/>
    <w:rsid w:val="004949D0"/>
    <w:rsid w:val="004B1ACD"/>
    <w:rsid w:val="00500171"/>
    <w:rsid w:val="006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ACFFCA8F641E0A844E15C0D9A1143">
    <w:name w:val="575ACFFCA8F641E0A844E15C0D9A1143"/>
  </w:style>
  <w:style w:type="paragraph" w:customStyle="1" w:styleId="3E001812A0164BBCBAEC4A6F1F34C057">
    <w:name w:val="3E001812A0164BBCBAEC4A6F1F34C057"/>
  </w:style>
  <w:style w:type="paragraph" w:customStyle="1" w:styleId="126490529A204203878087947C202C8B">
    <w:name w:val="126490529A204203878087947C202C8B"/>
  </w:style>
  <w:style w:type="paragraph" w:customStyle="1" w:styleId="4FB1B884646F4DEDB21BADDF8F76FA9F">
    <w:name w:val="4FB1B884646F4DEDB21BADDF8F76FA9F"/>
  </w:style>
  <w:style w:type="paragraph" w:customStyle="1" w:styleId="5E5171BCA2834AB7819C7D32B5382AA9">
    <w:name w:val="5E5171BCA2834AB7819C7D32B5382AA9"/>
  </w:style>
  <w:style w:type="paragraph" w:customStyle="1" w:styleId="388909D98AEB4F169E3CC7B4EF0B4303">
    <w:name w:val="388909D98AEB4F169E3CC7B4EF0B4303"/>
  </w:style>
  <w:style w:type="character" w:styleId="Emphasis">
    <w:name w:val="Emphasis"/>
    <w:basedOn w:val="DefaultParagraphFont"/>
    <w:uiPriority w:val="99"/>
    <w:unhideWhenUsed/>
    <w:qFormat/>
    <w:rPr>
      <w:iCs/>
      <w:color w:val="595959" w:themeColor="text1" w:themeTint="A6"/>
    </w:rPr>
  </w:style>
  <w:style w:type="paragraph" w:customStyle="1" w:styleId="C566778070124A8D8157CE3C368EFD03">
    <w:name w:val="C566778070124A8D8157CE3C368EFD03"/>
  </w:style>
  <w:style w:type="character" w:styleId="PlaceholderText">
    <w:name w:val="Placeholder Text"/>
    <w:basedOn w:val="DefaultParagraphFont"/>
    <w:uiPriority w:val="99"/>
    <w:semiHidden/>
    <w:rsid w:val="0060303C"/>
    <w:rPr>
      <w:color w:val="808080"/>
    </w:rPr>
  </w:style>
  <w:style w:type="paragraph" w:customStyle="1" w:styleId="EE4E982FF40B4AFB83DB0A53D08CA803">
    <w:name w:val="EE4E982FF40B4AFB83DB0A53D08CA803"/>
    <w:rsid w:val="0060303C"/>
  </w:style>
  <w:style w:type="paragraph" w:customStyle="1" w:styleId="4EF42FED49EE401A8C9A2E10D1B0F344">
    <w:name w:val="4EF42FED49EE401A8C9A2E10D1B0F344"/>
    <w:rsid w:val="0060303C"/>
  </w:style>
  <w:style w:type="paragraph" w:customStyle="1" w:styleId="4DBE71C245264BAEB016E8FAC0DDD461">
    <w:name w:val="4DBE71C245264BAEB016E8FAC0DDD461"/>
    <w:rsid w:val="0060303C"/>
  </w:style>
  <w:style w:type="paragraph" w:customStyle="1" w:styleId="B1139CBB59644EBFADE7E28E5EB12C56">
    <w:name w:val="B1139CBB59644EBFADE7E28E5EB12C56"/>
    <w:rsid w:val="0060303C"/>
  </w:style>
  <w:style w:type="paragraph" w:customStyle="1" w:styleId="6C28E5D81707404FA4B6540751D8E4E9">
    <w:name w:val="6C28E5D81707404FA4B6540751D8E4E9"/>
    <w:rsid w:val="00603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14B1D35E2AB41BBBBA8EC720BF21D" ma:contentTypeVersion="4" ma:contentTypeDescription="Create a new document." ma:contentTypeScope="" ma:versionID="8a0ca09ef3b0b09edfa41d4ba4cdee27">
  <xsd:schema xmlns:xsd="http://www.w3.org/2001/XMLSchema" xmlns:xs="http://www.w3.org/2001/XMLSchema" xmlns:p="http://schemas.microsoft.com/office/2006/metadata/properties" xmlns:ns2="819c1b27-2af3-469e-bc39-f456c7d9584c" xmlns:ns3="64006078-9473-4cee-a724-b440a77a20b3" targetNamespace="http://schemas.microsoft.com/office/2006/metadata/properties" ma:root="true" ma:fieldsID="083c524d77032c0193c38c55b3abdb92" ns2:_="" ns3:_="">
    <xsd:import namespace="819c1b27-2af3-469e-bc39-f456c7d9584c"/>
    <xsd:import namespace="64006078-9473-4cee-a724-b440a77a2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c1b27-2af3-469e-bc39-f456c7d95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06078-9473-4cee-a724-b440a77a20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269B3-1366-412C-866D-73C48DE2A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c1b27-2af3-469e-bc39-f456c7d9584c"/>
    <ds:schemaRef ds:uri="64006078-9473-4cee-a724-b440a77a2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9D0FB-6286-4FC0-A099-4646D1DF6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0330B4-93BF-40AF-9772-0032071C1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design).dotx</Template>
  <TotalTime>59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RSM US LLP</dc:subject>
  <dc:creator>Taylor, Dian</dc:creator>
  <cp:lastModifiedBy>Taylor, Dian</cp:lastModifiedBy>
  <cp:revision>9</cp:revision>
  <cp:lastPrinted>2004-06-01T20:10:00Z</cp:lastPrinted>
  <dcterms:created xsi:type="dcterms:W3CDTF">2021-03-19T14:03:00Z</dcterms:created>
  <dcterms:modified xsi:type="dcterms:W3CDTF">2022-11-08T20:24:00Z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0x01010084214B1D35E2AB41BBBBA8EC720BF21D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